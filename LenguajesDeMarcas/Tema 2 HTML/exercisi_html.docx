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1507C" w14:textId="77777777" w:rsidR="003E6F47" w:rsidRPr="00F05776" w:rsidRDefault="003E6F47" w:rsidP="003E6F47">
      <w:pPr>
        <w:rPr>
          <w:sz w:val="22"/>
          <w:lang w:val="es-MX"/>
        </w:rPr>
      </w:pPr>
      <w:bookmarkStart w:id="0" w:name="_GoBack"/>
      <w:bookmarkEnd w:id="0"/>
      <w:r w:rsidRPr="00F05776">
        <w:rPr>
          <w:sz w:val="22"/>
          <w:lang w:val="es-MX"/>
        </w:rPr>
        <w:t>1.- Indiqueu quins d’aquests noms de fitxers són incorrectes per a un fitxer web i perquè:</w:t>
      </w:r>
    </w:p>
    <w:p w14:paraId="7539743E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a. Sunflower.html</w:t>
      </w:r>
      <w:r w:rsidRPr="00F05776">
        <w:rPr>
          <w:sz w:val="22"/>
          <w:lang w:val="es-MX"/>
        </w:rPr>
        <w:t xml:space="preserve"> </w:t>
      </w:r>
      <w:r w:rsidRPr="00F05776">
        <w:rPr>
          <w:sz w:val="22"/>
          <w:lang w:val="es-MX"/>
        </w:rPr>
        <w:sym w:font="Wingdings" w:char="F0E0"/>
      </w:r>
      <w:r w:rsidRPr="00F05776">
        <w:rPr>
          <w:sz w:val="22"/>
          <w:lang w:val="es-MX"/>
        </w:rPr>
        <w:t xml:space="preserve"> Correcte, únicament té la primera en majúscules pero és acceptat.</w:t>
      </w:r>
    </w:p>
    <w:p w14:paraId="382D6E80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b. index.doc</w:t>
      </w:r>
      <w:r w:rsidRPr="00F05776">
        <w:rPr>
          <w:sz w:val="22"/>
          <w:lang w:val="es-MX"/>
        </w:rPr>
        <w:t xml:space="preserve"> </w:t>
      </w:r>
      <w:r w:rsidRPr="00F05776">
        <w:rPr>
          <w:sz w:val="22"/>
          <w:lang w:val="es-MX"/>
        </w:rPr>
        <w:sym w:font="Wingdings" w:char="F0E0"/>
      </w:r>
      <w:r w:rsidRPr="00F05776">
        <w:rPr>
          <w:sz w:val="22"/>
          <w:lang w:val="es-MX"/>
        </w:rPr>
        <w:t xml:space="preserve"> erroni, ja que no té una extensió Web.</w:t>
      </w:r>
    </w:p>
    <w:p w14:paraId="41F507A1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c. cooking home page.html</w:t>
      </w:r>
      <w:r w:rsidRPr="00F05776">
        <w:rPr>
          <w:sz w:val="22"/>
          <w:lang w:val="es-MX"/>
        </w:rPr>
        <w:t xml:space="preserve"> </w:t>
      </w:r>
      <w:r w:rsidRPr="00F05776">
        <w:rPr>
          <w:sz w:val="22"/>
          <w:lang w:val="es-MX"/>
        </w:rPr>
        <w:sym w:font="Wingdings" w:char="F0E0"/>
      </w:r>
      <w:r w:rsidRPr="00F05776">
        <w:rPr>
          <w:sz w:val="22"/>
          <w:lang w:val="es-MX"/>
        </w:rPr>
        <w:t xml:space="preserve"> malament, ja que té espais.</w:t>
      </w:r>
    </w:p>
    <w:p w14:paraId="7032913D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d. Song_Lyrics.html</w:t>
      </w:r>
      <w:r w:rsidRPr="00F05776">
        <w:rPr>
          <w:sz w:val="22"/>
          <w:lang w:val="es-MX"/>
        </w:rPr>
        <w:t xml:space="preserve"> </w:t>
      </w:r>
      <w:r w:rsidRPr="00F05776">
        <w:rPr>
          <w:sz w:val="22"/>
          <w:lang w:val="es-MX"/>
        </w:rPr>
        <w:sym w:font="Wingdings" w:char="F0E0"/>
      </w:r>
      <w:r w:rsidRPr="00F05776">
        <w:rPr>
          <w:sz w:val="22"/>
          <w:lang w:val="es-MX"/>
        </w:rPr>
        <w:t xml:space="preserve"> correcte, a pesar de les lletres en majúsqules.</w:t>
      </w:r>
    </w:p>
    <w:p w14:paraId="5EFAC4A0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e. games/rubix.html</w:t>
      </w:r>
      <w:r w:rsidRPr="00F05776">
        <w:rPr>
          <w:sz w:val="22"/>
          <w:lang w:val="es-MX"/>
        </w:rPr>
        <w:t xml:space="preserve"> </w:t>
      </w:r>
      <w:r w:rsidRPr="00F05776">
        <w:rPr>
          <w:sz w:val="22"/>
          <w:lang w:val="es-MX"/>
        </w:rPr>
        <w:sym w:font="Wingdings" w:char="F0E0"/>
      </w:r>
      <w:r w:rsidRPr="00F05776">
        <w:rPr>
          <w:sz w:val="22"/>
          <w:lang w:val="es-MX"/>
        </w:rPr>
        <w:t xml:space="preserve"> malament, ja que el nom conté una barra i nomes s’empra per les subcarpetes. Si l’arxiu esta dins la carpeta /games, aixi és correcte.</w:t>
      </w:r>
    </w:p>
    <w:p w14:paraId="55560484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f. %whatever.html</w:t>
      </w:r>
      <w:r w:rsidRPr="00F05776">
        <w:rPr>
          <w:sz w:val="22"/>
          <w:lang w:val="es-MX"/>
        </w:rPr>
        <w:t xml:space="preserve"> </w:t>
      </w:r>
      <w:r w:rsidRPr="00F05776">
        <w:rPr>
          <w:sz w:val="22"/>
          <w:lang w:val="es-MX"/>
        </w:rPr>
        <w:sym w:font="Wingdings" w:char="F0E0"/>
      </w:r>
      <w:r w:rsidRPr="00F05776">
        <w:rPr>
          <w:sz w:val="22"/>
          <w:lang w:val="es-MX"/>
        </w:rPr>
        <w:t xml:space="preserve"> malament, ja que no pot contenir caracters extranys.</w:t>
      </w:r>
    </w:p>
    <w:p w14:paraId="5FF8265A" w14:textId="77777777" w:rsidR="003E6F47" w:rsidRPr="00F05776" w:rsidRDefault="003E6F47" w:rsidP="003E6F47">
      <w:pPr>
        <w:rPr>
          <w:sz w:val="22"/>
          <w:lang w:val="es-MX"/>
        </w:rPr>
      </w:pPr>
    </w:p>
    <w:p w14:paraId="4DE421D6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2.- Aquests exemples són incorrectes, indiqueu que està mal en cadascun d’ells i corregiu-</w:t>
      </w:r>
    </w:p>
    <w:p w14:paraId="43F2F219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los:</w:t>
      </w:r>
    </w:p>
    <w:p w14:paraId="5A3E7D60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a. &lt;img "birthday.jpg"&gt;</w:t>
      </w:r>
      <w:r w:rsidR="00F05776">
        <w:rPr>
          <w:sz w:val="22"/>
          <w:lang w:val="es-MX"/>
        </w:rPr>
        <w:t xml:space="preserve"> </w:t>
      </w:r>
      <w:r w:rsidR="00F05776" w:rsidRPr="00F05776">
        <w:rPr>
          <w:sz w:val="22"/>
          <w:lang w:val="es-MX"/>
        </w:rPr>
        <w:sym w:font="Wingdings" w:char="F0E0"/>
      </w:r>
      <w:r w:rsidR="00F05776">
        <w:rPr>
          <w:sz w:val="22"/>
          <w:lang w:val="es-MX"/>
        </w:rPr>
        <w:t xml:space="preserve"> &lt;img src=”birthday.jpg”&gt;. L’error és l’atribut src que no estava posat.</w:t>
      </w:r>
    </w:p>
    <w:p w14:paraId="2A5CB2FA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b. &lt;i&gt;Congratulations!&lt;i&gt;</w:t>
      </w:r>
      <w:r w:rsidR="00F05776">
        <w:rPr>
          <w:sz w:val="22"/>
          <w:lang w:val="es-MX"/>
        </w:rPr>
        <w:t xml:space="preserve"> </w:t>
      </w:r>
      <w:r w:rsidR="00F05776" w:rsidRPr="00F05776">
        <w:rPr>
          <w:sz w:val="22"/>
          <w:lang w:val="es-MX"/>
        </w:rPr>
        <w:sym w:font="Wingdings" w:char="F0E0"/>
      </w:r>
      <w:r w:rsidR="00F05776">
        <w:rPr>
          <w:sz w:val="22"/>
          <w:lang w:val="es-MX"/>
        </w:rPr>
        <w:t xml:space="preserve"> &lt;i&gt;Congratulations!&lt;/i&gt;. L’error és el tancament de l’etiqueta.</w:t>
      </w:r>
    </w:p>
    <w:p w14:paraId="414AF843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c. &lt;a href="file.html"&gt;linked text&lt;/a href="file.html"&gt;</w:t>
      </w:r>
      <w:r w:rsidR="00F05776">
        <w:rPr>
          <w:sz w:val="22"/>
          <w:lang w:val="es-MX"/>
        </w:rPr>
        <w:t xml:space="preserve"> </w:t>
      </w:r>
      <w:r w:rsidR="00F05776" w:rsidRPr="00F05776">
        <w:rPr>
          <w:sz w:val="22"/>
          <w:lang w:val="es-MX"/>
        </w:rPr>
        <w:sym w:font="Wingdings" w:char="F0E0"/>
      </w:r>
      <w:r w:rsidR="00F05776">
        <w:rPr>
          <w:sz w:val="22"/>
          <w:lang w:val="es-MX"/>
        </w:rPr>
        <w:t xml:space="preserve"> </w:t>
      </w:r>
      <w:r w:rsidR="00F05776" w:rsidRPr="00F05776">
        <w:rPr>
          <w:sz w:val="22"/>
          <w:lang w:val="es-MX"/>
        </w:rPr>
        <w:t>&lt;a h</w:t>
      </w:r>
      <w:r w:rsidR="00F05776">
        <w:rPr>
          <w:sz w:val="22"/>
          <w:lang w:val="es-MX"/>
        </w:rPr>
        <w:t>ref="file.html"&gt;linked text&lt;/a</w:t>
      </w:r>
      <w:r w:rsidR="00F05776" w:rsidRPr="00F05776">
        <w:rPr>
          <w:sz w:val="22"/>
          <w:lang w:val="es-MX"/>
        </w:rPr>
        <w:t>&gt;</w:t>
      </w:r>
      <w:r w:rsidR="00F05776">
        <w:rPr>
          <w:sz w:val="22"/>
          <w:lang w:val="es-MX"/>
        </w:rPr>
        <w:t>. Quan tanquem l’etiqueta no hem de posar els atributs.</w:t>
      </w:r>
    </w:p>
    <w:p w14:paraId="7422FB34" w14:textId="77777777" w:rsidR="003E6F47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d. &lt;p&gt;This is a new paragraph&lt;\p&gt;</w:t>
      </w:r>
      <w:r w:rsidR="00F05776">
        <w:rPr>
          <w:sz w:val="22"/>
          <w:lang w:val="es-MX"/>
        </w:rPr>
        <w:t xml:space="preserve"> </w:t>
      </w:r>
      <w:r w:rsidR="00F05776" w:rsidRPr="00F05776">
        <w:rPr>
          <w:sz w:val="22"/>
          <w:lang w:val="es-MX"/>
        </w:rPr>
        <w:sym w:font="Wingdings" w:char="F0E0"/>
      </w:r>
      <w:r w:rsidR="00F05776">
        <w:rPr>
          <w:sz w:val="22"/>
          <w:lang w:val="es-MX"/>
        </w:rPr>
        <w:t xml:space="preserve"> &lt;p&gt;This is a new paragraph&lt;/p&gt;. En aquest cas la barra de tancament es la inversa i toca ser la normal.</w:t>
      </w:r>
    </w:p>
    <w:p w14:paraId="7D0BE410" w14:textId="77777777" w:rsidR="00F05776" w:rsidRDefault="00F05776" w:rsidP="003E6F47">
      <w:pPr>
        <w:rPr>
          <w:sz w:val="22"/>
          <w:lang w:val="es-MX"/>
        </w:rPr>
      </w:pPr>
    </w:p>
    <w:p w14:paraId="4C39227D" w14:textId="77777777" w:rsidR="003E6F47" w:rsidRP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3.- Com indicaríeu que el següent text és un comentari?</w:t>
      </w:r>
    </w:p>
    <w:p w14:paraId="46ECE5CF" w14:textId="77777777" w:rsidR="00F05776" w:rsidRDefault="003E6F47" w:rsidP="003E6F47">
      <w:pPr>
        <w:rPr>
          <w:sz w:val="22"/>
          <w:lang w:val="es-MX"/>
        </w:rPr>
      </w:pPr>
      <w:r w:rsidRPr="00F05776">
        <w:rPr>
          <w:sz w:val="22"/>
          <w:lang w:val="es-MX"/>
        </w:rPr>
        <w:t>Aquest text és un comentari.</w:t>
      </w:r>
      <w:r w:rsidR="00F05776">
        <w:rPr>
          <w:sz w:val="22"/>
          <w:lang w:val="es-MX"/>
        </w:rPr>
        <w:t xml:space="preserve"> </w:t>
      </w:r>
      <w:r w:rsidR="00F05776" w:rsidRPr="00F05776">
        <w:rPr>
          <w:sz w:val="22"/>
          <w:lang w:val="es-MX"/>
        </w:rPr>
        <w:sym w:font="Wingdings" w:char="F0E0"/>
      </w:r>
      <w:r w:rsidR="00F05776">
        <w:rPr>
          <w:sz w:val="22"/>
          <w:lang w:val="es-MX"/>
        </w:rPr>
        <w:t xml:space="preserve"> </w:t>
      </w:r>
    </w:p>
    <w:p w14:paraId="09390C38" w14:textId="77777777" w:rsidR="00F05776" w:rsidRPr="00F05776" w:rsidRDefault="00F05776" w:rsidP="003E6F47">
      <w:pPr>
        <w:rPr>
          <w:sz w:val="22"/>
          <w:lang w:val="es-MX"/>
        </w:rPr>
      </w:pPr>
      <w:r>
        <w:rPr>
          <w:sz w:val="22"/>
          <w:lang w:val="es-MX"/>
        </w:rPr>
        <w:t>&lt;! - - Aquest text és un comentari. - - &gt;</w:t>
      </w:r>
    </w:p>
    <w:sectPr w:rsidR="00F05776" w:rsidRPr="00F05776">
      <w:footerReference w:type="default" r:id="rId9"/>
      <w:headerReference w:type="first" r:id="rId10"/>
      <w:footerReference w:type="first" r:id="rId11"/>
      <w:pgSz w:w="11907" w:h="16839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B23EA" w14:textId="77777777" w:rsidR="00BC7BE4" w:rsidRDefault="00BC7BE4">
      <w:pPr>
        <w:spacing w:before="0" w:after="0" w:line="240" w:lineRule="auto"/>
      </w:pPr>
      <w:r>
        <w:separator/>
      </w:r>
    </w:p>
  </w:endnote>
  <w:endnote w:type="continuationSeparator" w:id="0">
    <w:p w14:paraId="213A7C60" w14:textId="77777777" w:rsidR="00BC7BE4" w:rsidRDefault="00BC7B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9DCA8" w14:textId="77777777" w:rsidR="00294236" w:rsidRDefault="00BC7BE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8310" w14:textId="77777777" w:rsidR="00294236" w:rsidRDefault="003E6F47">
    <w:pPr>
      <w:pStyle w:val="Piedepgina"/>
    </w:pPr>
    <w:r>
      <w:t xml:space="preserve">Toni Ramon </w:t>
    </w:r>
    <w:proofErr w:type="spellStart"/>
    <w:r>
      <w:t>Bisbal</w:t>
    </w:r>
    <w:proofErr w:type="spellEnd"/>
    <w:r>
      <w:t xml:space="preserve"> | FP Dual DAW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FBF03" w14:textId="77777777" w:rsidR="00BC7BE4" w:rsidRDefault="00BC7BE4">
      <w:pPr>
        <w:spacing w:before="0" w:after="0" w:line="240" w:lineRule="auto"/>
      </w:pPr>
      <w:r>
        <w:separator/>
      </w:r>
    </w:p>
  </w:footnote>
  <w:footnote w:type="continuationSeparator" w:id="0">
    <w:p w14:paraId="048B8972" w14:textId="77777777" w:rsidR="00BC7BE4" w:rsidRDefault="00BC7B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B548D" w14:textId="6677A520" w:rsidR="00944B4B" w:rsidRDefault="00944B4B">
    <w:pPr>
      <w:pStyle w:val="Encabezado"/>
    </w:pPr>
    <w:r>
      <w:t>EXERCISI 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ctiveWritingStyle w:appName="MSWord" w:lang="en-GB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47"/>
    <w:rsid w:val="003E6F47"/>
    <w:rsid w:val="00944B4B"/>
    <w:rsid w:val="00BC7BE4"/>
    <w:rsid w:val="00F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25E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">
    <w:name w:val="Dirección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a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ierre">
    <w:name w:val="Closing"/>
    <w:basedOn w:val="Normal"/>
    <w:link w:val="CierreC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ierreCar">
    <w:name w:val="Cierre Car"/>
    <w:basedOn w:val="Fuentedeprrafopredeter"/>
    <w:link w:val="Cierre"/>
    <w:uiPriority w:val="32"/>
    <w:rPr>
      <w:rFonts w:eastAsiaTheme="minorEastAsia"/>
      <w:bCs/>
      <w:caps/>
      <w:spacing w:val="28"/>
      <w:szCs w:val="18"/>
    </w:rPr>
  </w:style>
  <w:style w:type="paragraph" w:styleId="Firma">
    <w:name w:val="Signature"/>
    <w:basedOn w:val="Normal"/>
    <w:link w:val="FirmaC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irmaCar">
    <w:name w:val="Firma Car"/>
    <w:basedOn w:val="Fuentedeprrafopredeter"/>
    <w:link w:val="Firma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Fecha">
    <w:name w:val="Date"/>
    <w:basedOn w:val="Normal"/>
    <w:link w:val="FechaC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FechaCar">
    <w:name w:val="Fecha Car"/>
    <w:basedOn w:val="Fuentedeprrafopredeter"/>
    <w:link w:val="Fecha"/>
    <w:uiPriority w:val="1"/>
    <w:rPr>
      <w:b/>
      <w:spacing w:val="28"/>
      <w:sz w:val="32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olor w:val="F98723" w:themeColor="accent2"/>
    </w:rPr>
  </w:style>
  <w:style w:type="paragraph" w:styleId="Puesto">
    <w:name w:val="Title"/>
    <w:basedOn w:val="Normal"/>
    <w:next w:val="Normal"/>
    <w:link w:val="PuestoC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F98723" w:themeColor="accent2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Tabladelista3-nfasis11">
    <w:name w:val="Tabla de list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0072C6" w:themeColor="accent1"/>
      <w:sz w:val="24"/>
      <w:szCs w:val="24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estoCar">
    <w:name w:val="Puesto Car"/>
    <w:basedOn w:val="Fuentedeprrafopredeter"/>
    <w:link w:val="Puesto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doCar">
    <w:name w:val="Saludo Car"/>
    <w:basedOn w:val="Fuentedeprrafopredeter"/>
    <w:link w:val="Saludo"/>
    <w:uiPriority w:val="3"/>
    <w:rPr>
      <w:rFonts w:asciiTheme="majorHAnsi" w:hAnsiTheme="majorHAnsi"/>
      <w:caps/>
      <w:color w:val="0072C6" w:themeColor="accent1"/>
      <w:sz w:val="72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oniramon/Library/Containers/com.microsoft.Word/Data/Library/Caches/TM10002073/Carta%20de%20nego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4A"/>
    <w:rsid w:val="00C1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AA17CAA6B0D841A48DD521395CA8E7">
    <w:name w:val="1FAA17CAA6B0D841A48DD521395CA8E7"/>
  </w:style>
  <w:style w:type="paragraph" w:customStyle="1" w:styleId="BB181ADFA990A4489D26500F0961DB0B">
    <w:name w:val="BB181ADFA990A4489D26500F0961DB0B"/>
  </w:style>
  <w:style w:type="paragraph" w:customStyle="1" w:styleId="4142E36189D18B4B8C21F0C3183C16F7">
    <w:name w:val="4142E36189D18B4B8C21F0C3183C16F7"/>
  </w:style>
  <w:style w:type="paragraph" w:customStyle="1" w:styleId="1656CAE13E990F429D17F4A31A128781">
    <w:name w:val="1656CAE13E990F429D17F4A31A128781"/>
  </w:style>
  <w:style w:type="paragraph" w:customStyle="1" w:styleId="1D2C43C9215EE7449FD57B1870D60EA8">
    <w:name w:val="1D2C43C9215EE7449FD57B1870D60EA8"/>
  </w:style>
  <w:style w:type="paragraph" w:customStyle="1" w:styleId="2880426A65E75D44A6DD6100FD3D11AF">
    <w:name w:val="2880426A65E75D44A6DD6100FD3D11AF"/>
  </w:style>
  <w:style w:type="paragraph" w:customStyle="1" w:styleId="F104FFFE6AAB504DA88FB67361052117">
    <w:name w:val="F104FFFE6AAB504DA88FB673610521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negocios.dotx</Template>
  <TotalTime>21</TotalTime>
  <Pages>1</Pages>
  <Words>199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2</cp:revision>
  <dcterms:created xsi:type="dcterms:W3CDTF">2018-10-01T17:56:00Z</dcterms:created>
  <dcterms:modified xsi:type="dcterms:W3CDTF">2018-10-01T18:25:00Z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